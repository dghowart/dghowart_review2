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1D7A1" w14:textId="7125080E" w:rsidR="008E3241" w:rsidRDefault="003E3A88" w:rsidP="00821E3F">
      <w:pPr>
        <w:pStyle w:val="Title"/>
        <w:rPr>
          <w:shadow w:val="0"/>
          <w:sz w:val="28"/>
        </w:rPr>
      </w:pPr>
      <w:r>
        <w:rPr>
          <w:shadow w:val="0"/>
          <w:sz w:val="28"/>
        </w:rPr>
        <w:t xml:space="preserve"> </w:t>
      </w:r>
      <w:r w:rsidR="008E3241">
        <w:rPr>
          <w:shadow w:val="0"/>
          <w:sz w:val="28"/>
        </w:rPr>
        <w:t>Code Review Defect List</w:t>
      </w:r>
    </w:p>
    <w:p w14:paraId="52F9F149" w14:textId="77777777" w:rsidR="00821E3F" w:rsidRDefault="00821E3F">
      <w:pPr>
        <w:pStyle w:val="Footer"/>
      </w:pPr>
    </w:p>
    <w:tbl>
      <w:tblPr>
        <w:tblW w:w="10512" w:type="dxa"/>
        <w:jc w:val="center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990"/>
        <w:gridCol w:w="309"/>
        <w:gridCol w:w="1023"/>
        <w:gridCol w:w="2814"/>
        <w:gridCol w:w="3216"/>
        <w:gridCol w:w="1080"/>
        <w:gridCol w:w="456"/>
        <w:gridCol w:w="624"/>
      </w:tblGrid>
      <w:tr w:rsidR="00821E3F" w14:paraId="279294B6" w14:textId="77777777" w:rsidTr="0022473A">
        <w:trPr>
          <w:gridBefore w:val="2"/>
          <w:gridAfter w:val="1"/>
          <w:wBefore w:w="1299" w:type="dxa"/>
          <w:wAfter w:w="624" w:type="dxa"/>
          <w:jc w:val="center"/>
        </w:trPr>
        <w:tc>
          <w:tcPr>
            <w:tcW w:w="3837" w:type="dxa"/>
            <w:gridSpan w:val="2"/>
          </w:tcPr>
          <w:p w14:paraId="59AA6764" w14:textId="77777777" w:rsidR="00821E3F" w:rsidRDefault="00821E3F">
            <w:pPr>
              <w:pStyle w:val="TableHeader"/>
              <w:jc w:val="left"/>
            </w:pPr>
            <w:r>
              <w:t>Reviewer: _</w:t>
            </w:r>
            <w:r w:rsidR="00CD7628">
              <w:t>Dustin Howarth</w:t>
            </w:r>
            <w:r>
              <w:t>____________________________</w:t>
            </w:r>
          </w:p>
        </w:tc>
        <w:tc>
          <w:tcPr>
            <w:tcW w:w="4752" w:type="dxa"/>
            <w:gridSpan w:val="3"/>
          </w:tcPr>
          <w:p w14:paraId="794D5A6A" w14:textId="77777777" w:rsidR="00821E3F" w:rsidRDefault="00821E3F">
            <w:pPr>
              <w:pStyle w:val="TableHeader"/>
              <w:jc w:val="left"/>
            </w:pPr>
            <w:r>
              <w:t>GH Repo: ___</w:t>
            </w:r>
            <w:proofErr w:type="spellStart"/>
            <w:r w:rsidR="001755C3">
              <w:t>dghowart_review</w:t>
            </w:r>
            <w:proofErr w:type="spellEnd"/>
            <w:r>
              <w:t>_____________________________</w:t>
            </w:r>
          </w:p>
        </w:tc>
      </w:tr>
      <w:tr w:rsidR="00821E3F" w14:paraId="2880BD0C" w14:textId="77777777" w:rsidTr="0022473A">
        <w:trPr>
          <w:gridBefore w:val="2"/>
          <w:gridAfter w:val="1"/>
          <w:wBefore w:w="1299" w:type="dxa"/>
          <w:wAfter w:w="624" w:type="dxa"/>
          <w:jc w:val="center"/>
        </w:trPr>
        <w:tc>
          <w:tcPr>
            <w:tcW w:w="3837" w:type="dxa"/>
            <w:gridSpan w:val="2"/>
          </w:tcPr>
          <w:p w14:paraId="3D5FDBDD" w14:textId="77777777" w:rsidR="00821E3F" w:rsidRDefault="00821E3F">
            <w:pPr>
              <w:pStyle w:val="TableHeader"/>
              <w:jc w:val="left"/>
            </w:pPr>
          </w:p>
        </w:tc>
        <w:tc>
          <w:tcPr>
            <w:tcW w:w="4752" w:type="dxa"/>
            <w:gridSpan w:val="3"/>
          </w:tcPr>
          <w:p w14:paraId="21828DA5" w14:textId="77777777" w:rsidR="00821E3F" w:rsidRDefault="00821E3F">
            <w:pPr>
              <w:pStyle w:val="TableHeader"/>
              <w:jc w:val="left"/>
            </w:pPr>
          </w:p>
        </w:tc>
      </w:tr>
      <w:tr w:rsidR="00821E3F" w14:paraId="34EBB100" w14:textId="77777777" w:rsidTr="0022473A">
        <w:trPr>
          <w:gridBefore w:val="2"/>
          <w:gridAfter w:val="1"/>
          <w:wBefore w:w="1299" w:type="dxa"/>
          <w:wAfter w:w="624" w:type="dxa"/>
          <w:jc w:val="center"/>
        </w:trPr>
        <w:tc>
          <w:tcPr>
            <w:tcW w:w="3837" w:type="dxa"/>
            <w:gridSpan w:val="2"/>
          </w:tcPr>
          <w:p w14:paraId="6DE1417C" w14:textId="77777777" w:rsidR="00821E3F" w:rsidRDefault="00821E3F">
            <w:pPr>
              <w:pStyle w:val="TableHeader"/>
              <w:jc w:val="left"/>
            </w:pPr>
          </w:p>
        </w:tc>
        <w:tc>
          <w:tcPr>
            <w:tcW w:w="4752" w:type="dxa"/>
            <w:gridSpan w:val="3"/>
          </w:tcPr>
          <w:p w14:paraId="759A20DD" w14:textId="77777777" w:rsidR="00821E3F" w:rsidRDefault="00821E3F">
            <w:pPr>
              <w:pStyle w:val="TableHeader"/>
              <w:jc w:val="left"/>
            </w:pPr>
          </w:p>
        </w:tc>
      </w:tr>
      <w:tr w:rsidR="00821E3F" w14:paraId="5031C6CF" w14:textId="77777777" w:rsidTr="0022473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229"/>
          <w:tblHeader/>
        </w:trPr>
        <w:tc>
          <w:tcPr>
            <w:tcW w:w="990" w:type="dxa"/>
            <w:vMerge w:val="restart"/>
            <w:tcBorders>
              <w:left w:val="single" w:sz="4" w:space="0" w:color="auto"/>
            </w:tcBorders>
          </w:tcPr>
          <w:p w14:paraId="50F22A6F" w14:textId="77777777" w:rsidR="00821E3F" w:rsidRDefault="00821E3F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ID #</w:t>
            </w:r>
          </w:p>
        </w:tc>
        <w:tc>
          <w:tcPr>
            <w:tcW w:w="1332" w:type="dxa"/>
            <w:gridSpan w:val="2"/>
          </w:tcPr>
          <w:p w14:paraId="7552D191" w14:textId="77777777" w:rsidR="00821E3F" w:rsidRDefault="00821E3F">
            <w:pPr>
              <w:pStyle w:val="TableText"/>
              <w:spacing w:before="80" w:after="80"/>
              <w:jc w:val="center"/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6030" w:type="dxa"/>
            <w:gridSpan w:val="2"/>
            <w:vMerge w:val="restart"/>
          </w:tcPr>
          <w:p w14:paraId="053EA170" w14:textId="77777777" w:rsidR="00821E3F" w:rsidRDefault="00821E3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P</w:t>
            </w:r>
            <w:bookmarkStart w:id="0" w:name="_GoBack"/>
            <w:bookmarkEnd w:id="0"/>
            <w:r>
              <w:rPr>
                <w:b/>
              </w:rPr>
              <w:t>roblem Description</w:t>
            </w:r>
          </w:p>
        </w:tc>
        <w:tc>
          <w:tcPr>
            <w:tcW w:w="2160" w:type="dxa"/>
            <w:gridSpan w:val="3"/>
          </w:tcPr>
          <w:p w14:paraId="4EC3FF9B" w14:textId="77777777" w:rsidR="00821E3F" w:rsidRDefault="00821E3F">
            <w:pPr>
              <w:pStyle w:val="TableHeader"/>
              <w:spacing w:before="0" w:after="0"/>
            </w:pPr>
            <w:r>
              <w:t>Problem</w:t>
            </w:r>
          </w:p>
        </w:tc>
      </w:tr>
      <w:tr w:rsidR="00821E3F" w14:paraId="3E721521" w14:textId="77777777" w:rsidTr="0022473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228"/>
          <w:tblHeader/>
        </w:trPr>
        <w:tc>
          <w:tcPr>
            <w:tcW w:w="990" w:type="dxa"/>
            <w:vMerge/>
            <w:tcBorders>
              <w:left w:val="single" w:sz="4" w:space="0" w:color="auto"/>
            </w:tcBorders>
          </w:tcPr>
          <w:p w14:paraId="20A4C373" w14:textId="77777777" w:rsidR="00821E3F" w:rsidRDefault="00821E3F">
            <w:pPr>
              <w:pStyle w:val="TableText"/>
            </w:pPr>
          </w:p>
        </w:tc>
        <w:tc>
          <w:tcPr>
            <w:tcW w:w="1332" w:type="dxa"/>
            <w:gridSpan w:val="2"/>
          </w:tcPr>
          <w:p w14:paraId="6BEADADB" w14:textId="77777777" w:rsidR="00821E3F" w:rsidRDefault="00821E3F">
            <w:pPr>
              <w:pStyle w:val="TableText"/>
              <w:spacing w:before="0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File and Line Number </w:t>
            </w:r>
          </w:p>
        </w:tc>
        <w:tc>
          <w:tcPr>
            <w:tcW w:w="6030" w:type="dxa"/>
            <w:gridSpan w:val="2"/>
            <w:vMerge/>
          </w:tcPr>
          <w:p w14:paraId="2BDAF9B9" w14:textId="77777777" w:rsidR="00821E3F" w:rsidRDefault="00821E3F">
            <w:pPr>
              <w:pStyle w:val="TableText"/>
              <w:rPr>
                <w:b/>
              </w:rPr>
            </w:pPr>
          </w:p>
        </w:tc>
        <w:tc>
          <w:tcPr>
            <w:tcW w:w="1080" w:type="dxa"/>
          </w:tcPr>
          <w:p w14:paraId="0AAAF2EB" w14:textId="77777777" w:rsidR="00821E3F" w:rsidRDefault="00821E3F">
            <w:pPr>
              <w:pStyle w:val="Tabletext0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1080" w:type="dxa"/>
            <w:gridSpan w:val="2"/>
          </w:tcPr>
          <w:p w14:paraId="5B35EA80" w14:textId="77777777" w:rsidR="00821E3F" w:rsidRDefault="00821E3F">
            <w:pPr>
              <w:pStyle w:val="Tabletext0"/>
              <w:rPr>
                <w:b/>
              </w:rPr>
            </w:pPr>
            <w:r>
              <w:rPr>
                <w:b/>
              </w:rPr>
              <w:t>Severity</w:t>
            </w:r>
          </w:p>
        </w:tc>
      </w:tr>
      <w:tr w:rsidR="00821E3F" w14:paraId="1D0432C1" w14:textId="77777777" w:rsidTr="0022473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0" w:type="dxa"/>
            <w:tcBorders>
              <w:left w:val="single" w:sz="4" w:space="0" w:color="auto"/>
            </w:tcBorders>
          </w:tcPr>
          <w:p w14:paraId="39A16AA8" w14:textId="77777777" w:rsidR="00821E3F" w:rsidRPr="00004E4B" w:rsidRDefault="00CD7628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01</w:t>
            </w:r>
          </w:p>
        </w:tc>
        <w:tc>
          <w:tcPr>
            <w:tcW w:w="1332" w:type="dxa"/>
            <w:gridSpan w:val="2"/>
          </w:tcPr>
          <w:p w14:paraId="00857671" w14:textId="77777777" w:rsidR="00821E3F" w:rsidRPr="00004E4B" w:rsidRDefault="00CD7628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PowerSet.java Line 80</w:t>
            </w:r>
          </w:p>
        </w:tc>
        <w:tc>
          <w:tcPr>
            <w:tcW w:w="6030" w:type="dxa"/>
            <w:gridSpan w:val="2"/>
          </w:tcPr>
          <w:p w14:paraId="1B1D8480" w14:textId="77777777" w:rsidR="00821E3F" w:rsidRPr="00004E4B" w:rsidRDefault="00510A7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The method powerSetImplementation2 does not correctly throw a </w:t>
            </w:r>
            <w:proofErr w:type="spellStart"/>
            <w:r>
              <w:rPr>
                <w:rFonts w:ascii="Arial Narrow" w:hAnsi="Arial Narrow"/>
                <w:sz w:val="18"/>
              </w:rPr>
              <w:t>NullPointerException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when a </w:t>
            </w:r>
            <w:proofErr w:type="spellStart"/>
            <w:r>
              <w:rPr>
                <w:rFonts w:ascii="Arial Narrow" w:hAnsi="Arial Narrow"/>
                <w:sz w:val="18"/>
              </w:rPr>
              <w:t>null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array is passed as an argument. </w:t>
            </w:r>
          </w:p>
          <w:p w14:paraId="5670E5DC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442F1994" w14:textId="77777777" w:rsidR="00821E3F" w:rsidRPr="00004E4B" w:rsidRDefault="00CD7628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FD</w:t>
            </w:r>
          </w:p>
        </w:tc>
        <w:tc>
          <w:tcPr>
            <w:tcW w:w="1080" w:type="dxa"/>
            <w:gridSpan w:val="2"/>
          </w:tcPr>
          <w:p w14:paraId="5DF50D18" w14:textId="77777777" w:rsidR="00821E3F" w:rsidRPr="00004E4B" w:rsidRDefault="00315C42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MJ</w:t>
            </w:r>
          </w:p>
        </w:tc>
      </w:tr>
      <w:tr w:rsidR="00821E3F" w14:paraId="5AD2F5F0" w14:textId="77777777" w:rsidTr="0022473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0" w:type="dxa"/>
            <w:tcBorders>
              <w:left w:val="single" w:sz="4" w:space="0" w:color="auto"/>
            </w:tcBorders>
          </w:tcPr>
          <w:p w14:paraId="451BD235" w14:textId="77777777" w:rsidR="00821E3F" w:rsidRPr="00004E4B" w:rsidRDefault="00910AB1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02</w:t>
            </w:r>
          </w:p>
        </w:tc>
        <w:tc>
          <w:tcPr>
            <w:tcW w:w="1332" w:type="dxa"/>
            <w:gridSpan w:val="2"/>
          </w:tcPr>
          <w:p w14:paraId="575C08A7" w14:textId="77777777" w:rsidR="00821E3F" w:rsidRPr="00004E4B" w:rsidRDefault="00910AB1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PowerSetData.java Line </w:t>
            </w:r>
            <w:r w:rsidR="00936DD8">
              <w:rPr>
                <w:rFonts w:ascii="Arial Narrow" w:hAnsi="Arial Narrow"/>
                <w:sz w:val="18"/>
              </w:rPr>
              <w:t>26</w:t>
            </w:r>
          </w:p>
        </w:tc>
        <w:tc>
          <w:tcPr>
            <w:tcW w:w="6030" w:type="dxa"/>
            <w:gridSpan w:val="2"/>
          </w:tcPr>
          <w:p w14:paraId="00C4E0DD" w14:textId="77777777" w:rsidR="00821E3F" w:rsidRPr="00004E4B" w:rsidRDefault="00936DD8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The </w:t>
            </w:r>
            <w:proofErr w:type="spellStart"/>
            <w:r>
              <w:rPr>
                <w:rFonts w:ascii="Arial Narrow" w:hAnsi="Arial Narrow"/>
                <w:sz w:val="18"/>
              </w:rPr>
              <w:t>initializeArray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method incorrectly attempts to split (using the split method) the </w:t>
            </w:r>
            <w:proofErr w:type="spellStart"/>
            <w:r>
              <w:rPr>
                <w:rFonts w:ascii="Arial Narrow" w:hAnsi="Arial Narrow"/>
                <w:sz w:val="18"/>
              </w:rPr>
              <w:t>passed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string with the </w:t>
            </w:r>
            <w:r w:rsidR="001737BE">
              <w:rPr>
                <w:rFonts w:ascii="Arial Narrow" w:hAnsi="Arial Narrow"/>
                <w:sz w:val="18"/>
              </w:rPr>
              <w:t xml:space="preserve">regex “\s” which is not a valid regex. </w:t>
            </w:r>
            <w:r w:rsidR="008E3241">
              <w:rPr>
                <w:rFonts w:ascii="Arial Narrow" w:hAnsi="Arial Narrow"/>
                <w:sz w:val="18"/>
              </w:rPr>
              <w:t xml:space="preserve"> </w:t>
            </w:r>
          </w:p>
          <w:p w14:paraId="1BF32ADF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5AC06369" w14:textId="77777777" w:rsidR="00821E3F" w:rsidRPr="00004E4B" w:rsidRDefault="00936DD8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FD</w:t>
            </w:r>
          </w:p>
        </w:tc>
        <w:tc>
          <w:tcPr>
            <w:tcW w:w="1080" w:type="dxa"/>
            <w:gridSpan w:val="2"/>
          </w:tcPr>
          <w:p w14:paraId="21B2938B" w14:textId="77777777" w:rsidR="00821E3F" w:rsidRPr="00004E4B" w:rsidRDefault="00936DD8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BR</w:t>
            </w:r>
          </w:p>
        </w:tc>
      </w:tr>
      <w:tr w:rsidR="00821E3F" w14:paraId="072E70AF" w14:textId="77777777" w:rsidTr="0022473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0" w:type="dxa"/>
            <w:tcBorders>
              <w:left w:val="single" w:sz="4" w:space="0" w:color="auto"/>
            </w:tcBorders>
          </w:tcPr>
          <w:p w14:paraId="6A31EC19" w14:textId="77777777" w:rsidR="00821E3F" w:rsidRPr="00004E4B" w:rsidRDefault="00C67CCC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 </w:t>
            </w:r>
            <w:r w:rsidR="00C87147">
              <w:rPr>
                <w:rFonts w:ascii="Arial Narrow" w:hAnsi="Arial Narrow"/>
                <w:sz w:val="18"/>
              </w:rPr>
              <w:t>03</w:t>
            </w:r>
          </w:p>
        </w:tc>
        <w:tc>
          <w:tcPr>
            <w:tcW w:w="1332" w:type="dxa"/>
            <w:gridSpan w:val="2"/>
          </w:tcPr>
          <w:p w14:paraId="183B7B36" w14:textId="77777777" w:rsidR="00821E3F" w:rsidRPr="00004E4B" w:rsidRDefault="00C87147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Item.java Line 2</w:t>
            </w:r>
          </w:p>
        </w:tc>
        <w:tc>
          <w:tcPr>
            <w:tcW w:w="6030" w:type="dxa"/>
            <w:gridSpan w:val="2"/>
          </w:tcPr>
          <w:p w14:paraId="3CF29152" w14:textId="77777777" w:rsidR="00821E3F" w:rsidRPr="00004E4B" w:rsidRDefault="00C87147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The Item class does not have a class banner comment present</w:t>
            </w:r>
            <w:r w:rsidR="002960BC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 xml:space="preserve"> </w:t>
            </w:r>
          </w:p>
          <w:p w14:paraId="40BDD44D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4D865BD3" w14:textId="77777777" w:rsidR="00821E3F" w:rsidRPr="00004E4B" w:rsidRDefault="008C554C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CG</w:t>
            </w:r>
          </w:p>
        </w:tc>
        <w:tc>
          <w:tcPr>
            <w:tcW w:w="1080" w:type="dxa"/>
            <w:gridSpan w:val="2"/>
          </w:tcPr>
          <w:p w14:paraId="367D7CED" w14:textId="77777777" w:rsidR="00821E3F" w:rsidRPr="00004E4B" w:rsidRDefault="008C554C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821E3F" w14:paraId="7D39230F" w14:textId="77777777" w:rsidTr="0022473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0" w:type="dxa"/>
            <w:tcBorders>
              <w:left w:val="single" w:sz="4" w:space="0" w:color="auto"/>
            </w:tcBorders>
          </w:tcPr>
          <w:p w14:paraId="1BA5A239" w14:textId="77777777" w:rsidR="00821E3F" w:rsidRPr="00004E4B" w:rsidRDefault="008C554C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04</w:t>
            </w:r>
          </w:p>
        </w:tc>
        <w:tc>
          <w:tcPr>
            <w:tcW w:w="1332" w:type="dxa"/>
            <w:gridSpan w:val="2"/>
          </w:tcPr>
          <w:p w14:paraId="3C4D2479" w14:textId="77777777" w:rsidR="00821E3F" w:rsidRPr="00004E4B" w:rsidRDefault="00661C80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PowerSet.java</w:t>
            </w:r>
            <w:r w:rsidR="00B64D4C">
              <w:rPr>
                <w:rFonts w:ascii="Arial Narrow" w:hAnsi="Arial Narrow"/>
                <w:sz w:val="18"/>
              </w:rPr>
              <w:t xml:space="preserve"> </w:t>
            </w:r>
            <w:r w:rsidR="0095626F">
              <w:rPr>
                <w:rFonts w:ascii="Arial Narrow" w:hAnsi="Arial Narrow"/>
                <w:sz w:val="18"/>
              </w:rPr>
              <w:t>Line 127</w:t>
            </w:r>
          </w:p>
        </w:tc>
        <w:tc>
          <w:tcPr>
            <w:tcW w:w="6030" w:type="dxa"/>
            <w:gridSpan w:val="2"/>
          </w:tcPr>
          <w:p w14:paraId="767CFF89" w14:textId="77777777" w:rsidR="00821E3F" w:rsidRPr="00004E4B" w:rsidRDefault="00661C80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The </w:t>
            </w:r>
            <w:proofErr w:type="gramStart"/>
            <w:r>
              <w:rPr>
                <w:rFonts w:ascii="Arial Narrow" w:hAnsi="Arial Narrow"/>
                <w:sz w:val="18"/>
              </w:rPr>
              <w:t>{ bracket</w:t>
            </w:r>
            <w:proofErr w:type="gramEnd"/>
            <w:r>
              <w:rPr>
                <w:rFonts w:ascii="Arial Narrow" w:hAnsi="Arial Narrow"/>
                <w:sz w:val="18"/>
              </w:rPr>
              <w:t xml:space="preserve"> does not appear on the correct line (not at the end of the previous line) </w:t>
            </w:r>
          </w:p>
          <w:p w14:paraId="346412D9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7E33CDD8" w14:textId="77777777" w:rsidR="00821E3F" w:rsidRPr="00004E4B" w:rsidRDefault="00B21293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CG</w:t>
            </w:r>
          </w:p>
        </w:tc>
        <w:tc>
          <w:tcPr>
            <w:tcW w:w="1080" w:type="dxa"/>
            <w:gridSpan w:val="2"/>
          </w:tcPr>
          <w:p w14:paraId="246CCE75" w14:textId="77777777" w:rsidR="00821E3F" w:rsidRPr="00004E4B" w:rsidRDefault="00661C80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821E3F" w14:paraId="576DA446" w14:textId="77777777" w:rsidTr="0022473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0" w:type="dxa"/>
            <w:tcBorders>
              <w:left w:val="single" w:sz="4" w:space="0" w:color="auto"/>
            </w:tcBorders>
          </w:tcPr>
          <w:p w14:paraId="1402FE5F" w14:textId="77777777" w:rsidR="00821E3F" w:rsidRPr="00004E4B" w:rsidRDefault="00A85BA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05</w:t>
            </w:r>
          </w:p>
        </w:tc>
        <w:tc>
          <w:tcPr>
            <w:tcW w:w="1332" w:type="dxa"/>
            <w:gridSpan w:val="2"/>
          </w:tcPr>
          <w:p w14:paraId="51E5492B" w14:textId="77777777" w:rsidR="00821E3F" w:rsidRPr="00004E4B" w:rsidRDefault="00A85BA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RandomNumber.java</w:t>
            </w:r>
            <w:r w:rsidR="005B331E">
              <w:rPr>
                <w:rFonts w:ascii="Arial Narrow" w:hAnsi="Arial Narrow"/>
                <w:sz w:val="18"/>
              </w:rPr>
              <w:t xml:space="preserve"> (Whole Class Issue)</w:t>
            </w:r>
          </w:p>
        </w:tc>
        <w:tc>
          <w:tcPr>
            <w:tcW w:w="6030" w:type="dxa"/>
            <w:gridSpan w:val="2"/>
          </w:tcPr>
          <w:p w14:paraId="6434DB79" w14:textId="77777777" w:rsidR="00821E3F" w:rsidRPr="00004E4B" w:rsidRDefault="00A85BA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This class generates a random number, though it does not differ in functionality from </w:t>
            </w:r>
            <w:proofErr w:type="spellStart"/>
            <w:r>
              <w:rPr>
                <w:rFonts w:ascii="Arial Narrow" w:hAnsi="Arial Narrow"/>
                <w:sz w:val="18"/>
              </w:rPr>
              <w:t>Math.random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or </w:t>
            </w:r>
            <w:proofErr w:type="spellStart"/>
            <w:proofErr w:type="gramStart"/>
            <w:r>
              <w:rPr>
                <w:rFonts w:ascii="Arial Narrow" w:hAnsi="Arial Narrow"/>
                <w:sz w:val="18"/>
              </w:rPr>
              <w:t>java.util</w:t>
            </w:r>
            <w:proofErr w:type="gramEnd"/>
            <w:r>
              <w:rPr>
                <w:rFonts w:ascii="Arial Narrow" w:hAnsi="Arial Narrow"/>
                <w:sz w:val="18"/>
              </w:rPr>
              <w:t>.Random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(copied code/unnecessary class) </w:t>
            </w:r>
          </w:p>
          <w:p w14:paraId="5AD49D87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29AC2574" w14:textId="77777777" w:rsidR="00821E3F" w:rsidRPr="00004E4B" w:rsidRDefault="00A85BA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CS</w:t>
            </w:r>
          </w:p>
        </w:tc>
        <w:tc>
          <w:tcPr>
            <w:tcW w:w="1080" w:type="dxa"/>
            <w:gridSpan w:val="2"/>
          </w:tcPr>
          <w:p w14:paraId="4C258BB6" w14:textId="77777777" w:rsidR="00821E3F" w:rsidRPr="00004E4B" w:rsidRDefault="00A85BA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821E3F" w14:paraId="62D4C80B" w14:textId="77777777" w:rsidTr="0022473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0" w:type="dxa"/>
            <w:tcBorders>
              <w:left w:val="single" w:sz="4" w:space="0" w:color="auto"/>
            </w:tcBorders>
          </w:tcPr>
          <w:p w14:paraId="2444057F" w14:textId="77777777" w:rsidR="00821E3F" w:rsidRPr="00004E4B" w:rsidRDefault="00A85BA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06</w:t>
            </w:r>
          </w:p>
        </w:tc>
        <w:tc>
          <w:tcPr>
            <w:tcW w:w="1332" w:type="dxa"/>
            <w:gridSpan w:val="2"/>
          </w:tcPr>
          <w:p w14:paraId="60939A79" w14:textId="77777777" w:rsidR="00821E3F" w:rsidRPr="00004E4B" w:rsidRDefault="008449BC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PowerSetData</w:t>
            </w:r>
            <w:r w:rsidR="009B5C8B">
              <w:rPr>
                <w:rFonts w:ascii="Arial Narrow" w:hAnsi="Arial Narrow"/>
                <w:sz w:val="18"/>
              </w:rPr>
              <w:t>.java Line 26</w:t>
            </w:r>
          </w:p>
        </w:tc>
        <w:tc>
          <w:tcPr>
            <w:tcW w:w="6030" w:type="dxa"/>
            <w:gridSpan w:val="2"/>
          </w:tcPr>
          <w:p w14:paraId="1999FCC9" w14:textId="77777777" w:rsidR="00821E3F" w:rsidRPr="00004E4B" w:rsidRDefault="00AC4EFE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The array String RESULT is in all caps (name) and its values stay </w:t>
            </w:r>
            <w:r w:rsidR="009B5C8B">
              <w:rPr>
                <w:rFonts w:ascii="Arial Narrow" w:hAnsi="Arial Narrow"/>
                <w:sz w:val="18"/>
              </w:rPr>
              <w:t>constant,</w:t>
            </w:r>
            <w:r>
              <w:rPr>
                <w:rFonts w:ascii="Arial Narrow" w:hAnsi="Arial Narrow"/>
                <w:sz w:val="18"/>
              </w:rPr>
              <w:t xml:space="preserve"> but it is never declared as a constant. </w:t>
            </w:r>
          </w:p>
          <w:p w14:paraId="438362EB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2276982E" w14:textId="77777777" w:rsidR="00821E3F" w:rsidRPr="00004E4B" w:rsidRDefault="00AC4EFE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CG</w:t>
            </w:r>
          </w:p>
        </w:tc>
        <w:tc>
          <w:tcPr>
            <w:tcW w:w="1080" w:type="dxa"/>
            <w:gridSpan w:val="2"/>
          </w:tcPr>
          <w:p w14:paraId="3AB8E923" w14:textId="77777777" w:rsidR="00821E3F" w:rsidRPr="00004E4B" w:rsidRDefault="00AC4EFE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821E3F" w14:paraId="6244884B" w14:textId="77777777" w:rsidTr="0022473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0" w:type="dxa"/>
            <w:tcBorders>
              <w:left w:val="single" w:sz="4" w:space="0" w:color="auto"/>
            </w:tcBorders>
          </w:tcPr>
          <w:p w14:paraId="180B3028" w14:textId="77777777" w:rsidR="00821E3F" w:rsidRPr="00004E4B" w:rsidRDefault="00A85BA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07</w:t>
            </w:r>
          </w:p>
        </w:tc>
        <w:tc>
          <w:tcPr>
            <w:tcW w:w="1332" w:type="dxa"/>
            <w:gridSpan w:val="2"/>
          </w:tcPr>
          <w:p w14:paraId="00432010" w14:textId="77777777" w:rsidR="00821E3F" w:rsidRPr="00004E4B" w:rsidRDefault="00B90B78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PowerSet.java Line 29</w:t>
            </w:r>
          </w:p>
        </w:tc>
        <w:tc>
          <w:tcPr>
            <w:tcW w:w="6030" w:type="dxa"/>
            <w:gridSpan w:val="2"/>
          </w:tcPr>
          <w:p w14:paraId="2A31BBC3" w14:textId="77777777" w:rsidR="00821E3F" w:rsidRPr="00004E4B" w:rsidRDefault="008815F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The powerSetImplementation1 is </w:t>
            </w:r>
            <w:r w:rsidR="002960BC">
              <w:rPr>
                <w:rFonts w:ascii="Arial Narrow" w:hAnsi="Arial Narrow"/>
                <w:sz w:val="18"/>
              </w:rPr>
              <w:t>supposed</w:t>
            </w:r>
            <w:r>
              <w:rPr>
                <w:rFonts w:ascii="Arial Narrow" w:hAnsi="Arial Narrow"/>
                <w:sz w:val="18"/>
              </w:rPr>
              <w:t xml:space="preserve"> to return the power set of the passed array but is set to null. </w:t>
            </w:r>
          </w:p>
          <w:p w14:paraId="50FCF94A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13F45EC2" w14:textId="77777777" w:rsidR="00821E3F" w:rsidRPr="00004E4B" w:rsidRDefault="008815F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FD</w:t>
            </w:r>
          </w:p>
        </w:tc>
        <w:tc>
          <w:tcPr>
            <w:tcW w:w="1080" w:type="dxa"/>
            <w:gridSpan w:val="2"/>
          </w:tcPr>
          <w:p w14:paraId="20E3E7E9" w14:textId="77777777" w:rsidR="00821E3F" w:rsidRPr="00004E4B" w:rsidRDefault="008815F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BR</w:t>
            </w:r>
          </w:p>
        </w:tc>
      </w:tr>
      <w:tr w:rsidR="00821E3F" w14:paraId="69F53E88" w14:textId="77777777" w:rsidTr="0022473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0" w:type="dxa"/>
            <w:tcBorders>
              <w:left w:val="single" w:sz="4" w:space="0" w:color="auto"/>
            </w:tcBorders>
          </w:tcPr>
          <w:p w14:paraId="7A2D9D5A" w14:textId="47EF5400" w:rsidR="00821E3F" w:rsidRPr="00004E4B" w:rsidRDefault="00B83485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08</w:t>
            </w:r>
          </w:p>
        </w:tc>
        <w:tc>
          <w:tcPr>
            <w:tcW w:w="1332" w:type="dxa"/>
            <w:gridSpan w:val="2"/>
          </w:tcPr>
          <w:p w14:paraId="42FA8C6B" w14:textId="1EFDD58A" w:rsidR="00821E3F" w:rsidRPr="00004E4B" w:rsidRDefault="00B83485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PowerSet.java Line 35</w:t>
            </w:r>
          </w:p>
        </w:tc>
        <w:tc>
          <w:tcPr>
            <w:tcW w:w="6030" w:type="dxa"/>
            <w:gridSpan w:val="2"/>
          </w:tcPr>
          <w:p w14:paraId="20E9AF21" w14:textId="5C82E61B" w:rsidR="00821E3F" w:rsidRPr="00004E4B" w:rsidRDefault="00B83485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Int N is too short of an identifier and does not give any meaningful description of the variable (there are comments however N is used throughout the program so its still bad practice) </w:t>
            </w:r>
          </w:p>
          <w:p w14:paraId="3FF038B0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7DBB9E83" w14:textId="55E955CD" w:rsidR="00821E3F" w:rsidRPr="00004E4B" w:rsidRDefault="00B83485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CS</w:t>
            </w:r>
          </w:p>
        </w:tc>
        <w:tc>
          <w:tcPr>
            <w:tcW w:w="1080" w:type="dxa"/>
            <w:gridSpan w:val="2"/>
          </w:tcPr>
          <w:p w14:paraId="21BCFAFB" w14:textId="42415797" w:rsidR="00821E3F" w:rsidRPr="00004E4B" w:rsidRDefault="00B83485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821E3F" w14:paraId="21A162B0" w14:textId="77777777" w:rsidTr="0022473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0" w:type="dxa"/>
            <w:tcBorders>
              <w:left w:val="single" w:sz="4" w:space="0" w:color="auto"/>
            </w:tcBorders>
          </w:tcPr>
          <w:p w14:paraId="006CCEF6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332" w:type="dxa"/>
            <w:gridSpan w:val="2"/>
          </w:tcPr>
          <w:p w14:paraId="694C67E4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333A7C55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65C09A66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28F02CDF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20F63D7B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 w14:paraId="0DF902CB" w14:textId="77777777" w:rsidTr="0022473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0" w:type="dxa"/>
            <w:tcBorders>
              <w:left w:val="single" w:sz="4" w:space="0" w:color="auto"/>
            </w:tcBorders>
          </w:tcPr>
          <w:p w14:paraId="4753CCF5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332" w:type="dxa"/>
            <w:gridSpan w:val="2"/>
          </w:tcPr>
          <w:p w14:paraId="74EAB6BB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6B711B11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6D28542F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3F327667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0DF5137B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 w14:paraId="127D2A4F" w14:textId="77777777" w:rsidTr="0022473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0" w:type="dxa"/>
            <w:tcBorders>
              <w:left w:val="single" w:sz="4" w:space="0" w:color="auto"/>
            </w:tcBorders>
          </w:tcPr>
          <w:p w14:paraId="24ECE690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332" w:type="dxa"/>
            <w:gridSpan w:val="2"/>
          </w:tcPr>
          <w:p w14:paraId="2F55DA5C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0BA6D02B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198CC5CF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488D54EA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70FF701E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 w14:paraId="6DE795C3" w14:textId="77777777" w:rsidTr="0022473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0" w:type="dxa"/>
            <w:tcBorders>
              <w:left w:val="single" w:sz="4" w:space="0" w:color="auto"/>
            </w:tcBorders>
          </w:tcPr>
          <w:p w14:paraId="66CCD278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332" w:type="dxa"/>
            <w:gridSpan w:val="2"/>
          </w:tcPr>
          <w:p w14:paraId="5AB32128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250BD406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51D1B183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7493C56E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6409FACE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 w14:paraId="53166F07" w14:textId="77777777" w:rsidTr="0022473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0" w:type="dxa"/>
            <w:tcBorders>
              <w:left w:val="single" w:sz="4" w:space="0" w:color="auto"/>
            </w:tcBorders>
          </w:tcPr>
          <w:p w14:paraId="68694D61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332" w:type="dxa"/>
            <w:gridSpan w:val="2"/>
          </w:tcPr>
          <w:p w14:paraId="2ACA5FAD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30C536BB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18D17755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36DBB1B9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253DE8BD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 w14:paraId="7142EC84" w14:textId="77777777" w:rsidTr="0022473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0" w:type="dxa"/>
            <w:tcBorders>
              <w:left w:val="single" w:sz="4" w:space="0" w:color="auto"/>
            </w:tcBorders>
          </w:tcPr>
          <w:p w14:paraId="1EAE4D9D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332" w:type="dxa"/>
            <w:gridSpan w:val="2"/>
          </w:tcPr>
          <w:p w14:paraId="1FE4535C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155EA34D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6AAB8142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508ABB55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75419D78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</w:tbl>
    <w:p w14:paraId="2F7881C2" w14:textId="77777777" w:rsidR="00821E3F" w:rsidRPr="004562C8" w:rsidRDefault="00821E3F" w:rsidP="00821E3F">
      <w:pPr>
        <w:pStyle w:val="BlockText"/>
        <w:tabs>
          <w:tab w:val="left" w:pos="720"/>
          <w:tab w:val="left" w:pos="1260"/>
          <w:tab w:val="left" w:pos="3600"/>
          <w:tab w:val="left" w:pos="4320"/>
          <w:tab w:val="left" w:pos="8640"/>
        </w:tabs>
        <w:spacing w:after="0" w:line="240" w:lineRule="auto"/>
        <w:ind w:left="270" w:right="187" w:hanging="1073"/>
        <w:rPr>
          <w:sz w:val="24"/>
        </w:rPr>
      </w:pPr>
      <w:r w:rsidRPr="004562C8">
        <w:rPr>
          <w:sz w:val="24"/>
          <w:u w:val="single"/>
        </w:rPr>
        <w:t>Category</w:t>
      </w:r>
      <w:r w:rsidRPr="004562C8">
        <w:rPr>
          <w:sz w:val="24"/>
        </w:rPr>
        <w:t>:</w:t>
      </w:r>
      <w:r w:rsidRPr="004562C8">
        <w:rPr>
          <w:sz w:val="24"/>
        </w:rPr>
        <w:tab/>
      </w:r>
      <w:r w:rsidRPr="004562C8">
        <w:rPr>
          <w:b/>
          <w:bCs/>
          <w:sz w:val="24"/>
        </w:rPr>
        <w:t xml:space="preserve">CS – </w:t>
      </w:r>
      <w:r w:rsidRPr="004562C8">
        <w:rPr>
          <w:bCs/>
          <w:sz w:val="24"/>
        </w:rPr>
        <w:t>Code Smell defect</w:t>
      </w:r>
      <w:r w:rsidRPr="004562C8">
        <w:rPr>
          <w:b/>
          <w:bCs/>
          <w:sz w:val="24"/>
        </w:rPr>
        <w:t xml:space="preserve">. CG – </w:t>
      </w:r>
      <w:r w:rsidRPr="004562C8">
        <w:rPr>
          <w:bCs/>
          <w:sz w:val="24"/>
        </w:rPr>
        <w:t xml:space="preserve">Violation of a coding guideline. Provide the guideline number. </w:t>
      </w:r>
      <w:r w:rsidRPr="004562C8">
        <w:rPr>
          <w:b/>
          <w:bCs/>
          <w:sz w:val="24"/>
        </w:rPr>
        <w:t>FD</w:t>
      </w:r>
      <w:r w:rsidRPr="004562C8">
        <w:rPr>
          <w:bCs/>
          <w:sz w:val="24"/>
        </w:rPr>
        <w:t xml:space="preserve"> – Functional defect. Code will not produce the expected result. </w:t>
      </w:r>
      <w:r w:rsidRPr="004562C8">
        <w:rPr>
          <w:b/>
          <w:bCs/>
          <w:sz w:val="24"/>
        </w:rPr>
        <w:t xml:space="preserve">MD – </w:t>
      </w:r>
      <w:r w:rsidRPr="004562C8">
        <w:rPr>
          <w:bCs/>
          <w:sz w:val="24"/>
        </w:rPr>
        <w:t>Miscellaneous defect, for all other defects.</w:t>
      </w:r>
    </w:p>
    <w:p w14:paraId="3D16C86B" w14:textId="77777777" w:rsidR="00821E3F" w:rsidRPr="004562C8" w:rsidRDefault="00821E3F" w:rsidP="00821E3F">
      <w:pPr>
        <w:pStyle w:val="BlockText"/>
        <w:tabs>
          <w:tab w:val="left" w:pos="3600"/>
          <w:tab w:val="left" w:pos="4320"/>
        </w:tabs>
        <w:spacing w:after="0" w:line="240" w:lineRule="auto"/>
        <w:ind w:left="0" w:right="-1440" w:hanging="810"/>
        <w:rPr>
          <w:sz w:val="24"/>
        </w:rPr>
      </w:pPr>
      <w:r w:rsidRPr="004562C8">
        <w:rPr>
          <w:sz w:val="24"/>
          <w:u w:val="single"/>
        </w:rPr>
        <w:t>Severity</w:t>
      </w:r>
      <w:r w:rsidRPr="004562C8">
        <w:rPr>
          <w:sz w:val="24"/>
        </w:rPr>
        <w:t xml:space="preserve">:       </w:t>
      </w:r>
      <w:r w:rsidRPr="004562C8">
        <w:rPr>
          <w:b/>
          <w:sz w:val="24"/>
        </w:rPr>
        <w:t>BR</w:t>
      </w:r>
      <w:r w:rsidRPr="004562C8">
        <w:rPr>
          <w:sz w:val="24"/>
        </w:rPr>
        <w:t xml:space="preserve"> - Blocker, must be fixed asap. </w:t>
      </w:r>
      <w:r w:rsidRPr="004562C8">
        <w:rPr>
          <w:b/>
          <w:sz w:val="24"/>
        </w:rPr>
        <w:t>MJ</w:t>
      </w:r>
      <w:r w:rsidRPr="004562C8">
        <w:rPr>
          <w:sz w:val="24"/>
        </w:rPr>
        <w:t xml:space="preserve"> – Major, of high importance but not a Blocker </w:t>
      </w:r>
      <w:r w:rsidRPr="004562C8">
        <w:rPr>
          <w:b/>
          <w:bCs/>
          <w:sz w:val="24"/>
        </w:rPr>
        <w:t>LOW</w:t>
      </w:r>
      <w:r w:rsidRPr="004562C8">
        <w:rPr>
          <w:sz w:val="24"/>
        </w:rPr>
        <w:t xml:space="preserve"> – Low. </w:t>
      </w:r>
    </w:p>
    <w:sectPr w:rsidR="00821E3F" w:rsidRPr="004562C8">
      <w:footerReference w:type="even" r:id="rId7"/>
      <w:footerReference w:type="default" r:id="rId8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4DA765" w14:textId="77777777" w:rsidR="00A168CB" w:rsidRDefault="00A168CB">
      <w:r>
        <w:separator/>
      </w:r>
    </w:p>
  </w:endnote>
  <w:endnote w:type="continuationSeparator" w:id="0">
    <w:p w14:paraId="6F1C10E2" w14:textId="77777777" w:rsidR="00A168CB" w:rsidRDefault="00A16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B42387" w14:textId="77777777" w:rsidR="008E3241" w:rsidRDefault="008E324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C3AAFE" w14:textId="77777777" w:rsidR="008E3241" w:rsidRDefault="008E324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F3E552" w14:textId="77777777" w:rsidR="008E3241" w:rsidRDefault="008E324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0B13E01" w14:textId="77777777" w:rsidR="008E3241" w:rsidRDefault="008E3241">
    <w:pPr>
      <w:pStyle w:val="Footer"/>
      <w:ind w:right="360"/>
      <w:rPr>
        <w:b/>
        <w:bCs/>
        <w:color w:val="C0C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47357C" w14:textId="77777777" w:rsidR="00A168CB" w:rsidRDefault="00A168CB">
      <w:r>
        <w:separator/>
      </w:r>
    </w:p>
  </w:footnote>
  <w:footnote w:type="continuationSeparator" w:id="0">
    <w:p w14:paraId="57BF9B19" w14:textId="77777777" w:rsidR="00A168CB" w:rsidRDefault="00A168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F755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355837F0"/>
    <w:multiLevelType w:val="hybridMultilevel"/>
    <w:tmpl w:val="62164C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1760"/>
    <w:rsid w:val="001737BE"/>
    <w:rsid w:val="001755C3"/>
    <w:rsid w:val="002108CC"/>
    <w:rsid w:val="0022473A"/>
    <w:rsid w:val="002960BC"/>
    <w:rsid w:val="00315C42"/>
    <w:rsid w:val="003E3A88"/>
    <w:rsid w:val="00510A7D"/>
    <w:rsid w:val="005B331E"/>
    <w:rsid w:val="00661C80"/>
    <w:rsid w:val="00821E3F"/>
    <w:rsid w:val="008449BC"/>
    <w:rsid w:val="008815FF"/>
    <w:rsid w:val="008C554C"/>
    <w:rsid w:val="008E3241"/>
    <w:rsid w:val="00910AB1"/>
    <w:rsid w:val="00936DD8"/>
    <w:rsid w:val="0095626F"/>
    <w:rsid w:val="009B1851"/>
    <w:rsid w:val="009B5C8B"/>
    <w:rsid w:val="009D278B"/>
    <w:rsid w:val="00A14270"/>
    <w:rsid w:val="00A168CB"/>
    <w:rsid w:val="00A25255"/>
    <w:rsid w:val="00A46B2C"/>
    <w:rsid w:val="00A85BAF"/>
    <w:rsid w:val="00AC4EFE"/>
    <w:rsid w:val="00B13431"/>
    <w:rsid w:val="00B21293"/>
    <w:rsid w:val="00B64D4C"/>
    <w:rsid w:val="00B83485"/>
    <w:rsid w:val="00B90B78"/>
    <w:rsid w:val="00C67CCC"/>
    <w:rsid w:val="00C85872"/>
    <w:rsid w:val="00C87147"/>
    <w:rsid w:val="00CD7628"/>
    <w:rsid w:val="00D31760"/>
    <w:rsid w:val="00DA109C"/>
    <w:rsid w:val="00DF5DCD"/>
    <w:rsid w:val="00E57F4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046EF9"/>
  <w15:chartTrackingRefBased/>
  <w15:docId w15:val="{3CC2339A-7B89-4A81-B4FC-B97490444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 Narrow" w:hAnsi="Arial Narro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ignature">
    <w:name w:val="Signature"/>
    <w:basedOn w:val="Normal"/>
    <w:next w:val="SignatureJobTitle"/>
    <w:pPr>
      <w:keepNext/>
      <w:spacing w:before="880" w:line="220" w:lineRule="atLeast"/>
    </w:pPr>
    <w:rPr>
      <w:spacing w:val="-5"/>
      <w:szCs w:val="20"/>
    </w:rPr>
  </w:style>
  <w:style w:type="paragraph" w:customStyle="1" w:styleId="SignatureJobTitle">
    <w:name w:val="Signature Job Title"/>
    <w:basedOn w:val="Signature"/>
    <w:next w:val="Normal"/>
    <w:pPr>
      <w:spacing w:before="0"/>
    </w:pPr>
  </w:style>
  <w:style w:type="paragraph" w:styleId="MessageHeader">
    <w:name w:val="Message Header"/>
    <w:basedOn w:val="BodyText"/>
    <w:pPr>
      <w:keepLines/>
      <w:spacing w:line="180" w:lineRule="atLeast"/>
      <w:ind w:left="1555" w:hanging="720"/>
    </w:pPr>
    <w:rPr>
      <w:rFonts w:ascii="Arial" w:hAnsi="Arial"/>
      <w:spacing w:val="-5"/>
      <w:szCs w:val="20"/>
    </w:rPr>
  </w:style>
  <w:style w:type="paragraph" w:styleId="BodyText">
    <w:name w:val="Body Text"/>
    <w:basedOn w:val="Normal"/>
    <w:pPr>
      <w:spacing w:after="120"/>
    </w:pPr>
    <w:rPr>
      <w:rFonts w:ascii="Arial Narrow" w:hAnsi="Arial Narrow"/>
    </w:r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FieldType">
    <w:name w:val="FieldType"/>
    <w:basedOn w:val="Normal"/>
    <w:pPr>
      <w:ind w:left="720" w:right="720" w:hanging="720"/>
    </w:pPr>
    <w:rPr>
      <w:rFonts w:cs="Arial"/>
      <w:u w:val="single"/>
    </w:rPr>
  </w:style>
  <w:style w:type="paragraph" w:styleId="Title">
    <w:name w:val="Title"/>
    <w:basedOn w:val="Normal"/>
    <w:qFormat/>
    <w:pPr>
      <w:spacing w:before="240"/>
      <w:jc w:val="center"/>
    </w:pPr>
    <w:rPr>
      <w:b/>
      <w:shadow/>
      <w:kern w:val="28"/>
      <w:sz w:val="40"/>
      <w:szCs w:val="20"/>
    </w:rPr>
  </w:style>
  <w:style w:type="paragraph" w:customStyle="1" w:styleId="TableHeader">
    <w:name w:val="TableHeader"/>
    <w:basedOn w:val="Normal"/>
    <w:pPr>
      <w:spacing w:before="40" w:after="60"/>
      <w:jc w:val="center"/>
    </w:pPr>
    <w:rPr>
      <w:b/>
      <w:szCs w:val="20"/>
    </w:rPr>
  </w:style>
  <w:style w:type="paragraph" w:customStyle="1" w:styleId="TableText">
    <w:name w:val="Table Text"/>
    <w:basedOn w:val="Normal"/>
    <w:pPr>
      <w:spacing w:before="60" w:after="60"/>
    </w:pPr>
    <w:rPr>
      <w:szCs w:val="20"/>
    </w:rPr>
  </w:style>
  <w:style w:type="paragraph" w:customStyle="1" w:styleId="Tabletext0">
    <w:name w:val="Table text"/>
    <w:basedOn w:val="Normal"/>
    <w:pPr>
      <w:spacing w:before="40"/>
    </w:pPr>
    <w:rPr>
      <w:sz w:val="16"/>
      <w:szCs w:val="20"/>
    </w:rPr>
  </w:style>
  <w:style w:type="paragraph" w:styleId="BlockText">
    <w:name w:val="Block Text"/>
    <w:basedOn w:val="Normal"/>
    <w:pPr>
      <w:keepLines/>
      <w:spacing w:after="60" w:line="240" w:lineRule="exact"/>
      <w:ind w:left="1800" w:right="720" w:hanging="1800"/>
    </w:pPr>
    <w:rPr>
      <w:rFonts w:ascii="Times New Roman" w:hAnsi="Times New Roman"/>
      <w:szCs w:val="20"/>
    </w:r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mcgirr\Application%20Data\Microsoft\Templates\UNICON-Generic%20Watermar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UNICON-Generic Watermark</Template>
  <TotalTime>916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November 9, 2000</vt:lpstr>
    </vt:vector>
  </TitlesOfParts>
  <Company>Unicon, Inc.</Company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November 9, 2000</dc:title>
  <dc:subject/>
  <dc:creator>bmcgirr</dc:creator>
  <cp:keywords/>
  <dc:description/>
  <cp:lastModifiedBy>UltimateEYE 25</cp:lastModifiedBy>
  <cp:revision>11</cp:revision>
  <cp:lastPrinted>2000-11-16T21:52:00Z</cp:lastPrinted>
  <dcterms:created xsi:type="dcterms:W3CDTF">2019-02-19T04:55:00Z</dcterms:created>
  <dcterms:modified xsi:type="dcterms:W3CDTF">2019-02-19T20:26:00Z</dcterms:modified>
</cp:coreProperties>
</file>